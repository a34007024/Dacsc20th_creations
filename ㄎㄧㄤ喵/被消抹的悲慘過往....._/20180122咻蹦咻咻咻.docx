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CE6E1D" w:rsidRDefault="00CE6E1D" w:rsidP="00CE6E1D">
      <w:pPr>
        <w:pStyle w:val="a5"/>
        <w:jc w:val="center"/>
        <w:rPr>
          <w:sz w:val="72"/>
          <w:szCs w:val="144"/>
        </w:rPr>
      </w:pPr>
      <w:r w:rsidRPr="00CE6E1D">
        <w:rPr>
          <w:rFonts w:ascii="微軟正黑體" w:eastAsia="微軟正黑體" w:hAnsi="微軟正黑體" w:cs="微軟正黑體" w:hint="eastAsia"/>
          <w:sz w:val="72"/>
          <w:szCs w:val="144"/>
          <w:lang w:eastAsia="zh-TW"/>
        </w:rPr>
        <w:t>咻蹦咻咻咻</w:t>
      </w:r>
    </w:p>
    <w:p w:rsidR="00CE6E1D" w:rsidRDefault="00CE6E1D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簡介：</w:t>
      </w:r>
    </w:p>
    <w:p w:rsidR="00CE6E1D" w:rsidRDefault="00CE6E1D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 w:rsidRPr="00CE6E1D"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從咻蹦體內發射出</w:t>
      </w:r>
      <w:bookmarkStart w:id="0" w:name="_GoBack"/>
      <w:bookmarkEnd w:id="0"/>
      <w:r w:rsidRPr="00CE6E1D"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子彈</w:t>
      </w: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，以射擊宇宙暗物質</w:t>
      </w:r>
    </w:p>
    <w:p w:rsidR="00CE6E1D" w:rsidRDefault="00CE6E1D" w:rsidP="00CE6E1D">
      <w:pP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玩法：</w:t>
      </w:r>
    </w:p>
    <w:p w:rsidR="00732D47" w:rsidRDefault="00732D47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鍵盤A、D</w:t>
      </w:r>
      <w:r w:rsidR="00CE6E1D"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左右移動，</w:t>
      </w:r>
    </w:p>
    <w:p w:rsidR="00CE6E1D" w:rsidRDefault="00CE6E1D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使自身不會被暗物質</w:t>
      </w:r>
      <w:r w:rsidR="00732D47"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攻擊</w:t>
      </w:r>
    </w:p>
    <w:p w:rsidR="00CE6E1D" w:rsidRDefault="00732D47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滑鼠左</w:t>
      </w:r>
      <w:r w:rsidR="00CE6E1D"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鍵 發射子彈</w:t>
      </w:r>
    </w:p>
    <w:p w:rsidR="00CE6E1D" w:rsidRDefault="00CE6E1D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每10顆BB彈會有1顆核彈</w:t>
      </w:r>
    </w:p>
    <w:p w:rsidR="00CE6E1D" w:rsidRPr="00CE6E1D" w:rsidRDefault="00CE6E1D" w:rsidP="00CE6E1D">
      <w:pP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核彈攻擊力為BB彈的100倍</w:t>
      </w:r>
    </w:p>
    <w:sectPr w:rsidR="00CE6E1D" w:rsidRPr="00CE6E1D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B82" w:rsidRDefault="00885B82">
      <w:pPr>
        <w:spacing w:after="0"/>
      </w:pPr>
      <w:r>
        <w:separator/>
      </w:r>
    </w:p>
  </w:endnote>
  <w:endnote w:type="continuationSeparator" w:id="0">
    <w:p w:rsidR="00885B82" w:rsidRDefault="00885B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lang w:val="zh-TW" w:eastAsia="zh-TW" w:bidi="zh-TW"/>
      </w:rPr>
      <w:fldChar w:fldCharType="separate"/>
    </w:r>
    <w:r w:rsidR="004E3CF6">
      <w:rPr>
        <w:noProof/>
        <w:lang w:val="zh-TW" w:eastAsia="zh-TW" w:bidi="zh-TW"/>
      </w:rPr>
      <w:t>2</w:t>
    </w:r>
    <w:r>
      <w:rPr>
        <w:noProof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B82" w:rsidRDefault="00885B82">
      <w:pPr>
        <w:spacing w:after="0"/>
      </w:pPr>
      <w:r>
        <w:separator/>
      </w:r>
    </w:p>
  </w:footnote>
  <w:footnote w:type="continuationSeparator" w:id="0">
    <w:p w:rsidR="00885B82" w:rsidRDefault="00885B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1D"/>
    <w:rsid w:val="000A4F59"/>
    <w:rsid w:val="00141A4C"/>
    <w:rsid w:val="001B29CF"/>
    <w:rsid w:val="0028220F"/>
    <w:rsid w:val="00356C14"/>
    <w:rsid w:val="004E3CF6"/>
    <w:rsid w:val="00617B26"/>
    <w:rsid w:val="006270A9"/>
    <w:rsid w:val="00675956"/>
    <w:rsid w:val="00681034"/>
    <w:rsid w:val="00732D47"/>
    <w:rsid w:val="00797ECF"/>
    <w:rsid w:val="00816216"/>
    <w:rsid w:val="0087734B"/>
    <w:rsid w:val="00885B82"/>
    <w:rsid w:val="009D5933"/>
    <w:rsid w:val="00BD768D"/>
    <w:rsid w:val="00C61F8E"/>
    <w:rsid w:val="00CE6E1D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DDE17"/>
  <w15:chartTrackingRefBased/>
  <w15:docId w15:val="{F2DAD928-F4D5-471E-AB3D-39348940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標題 字元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頁首 字元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頁尾 字元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標題 1 字元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標題 2 字元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鮮明引文 字元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本文 3 字元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本文縮排 3 字元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標題 8 字元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註解方塊文字 字元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註解文字 字元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28220F"/>
    <w:rPr>
      <w:szCs w:val="20"/>
    </w:rPr>
  </w:style>
  <w:style w:type="paragraph" w:styleId="aff0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28220F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3653;&#27511;&#34920;%20(&#24425;&#33394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A6A6-F500-40D7-90F1-712E1789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履歷表 (彩色).dotx</Template>
  <TotalTime>12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PCRoom</dc:creator>
  <cp:keywords/>
  <cp:lastModifiedBy>PCRoom</cp:lastModifiedBy>
  <cp:revision>1</cp:revision>
  <dcterms:created xsi:type="dcterms:W3CDTF">2018-01-22T09:41:00Z</dcterms:created>
  <dcterms:modified xsi:type="dcterms:W3CDTF">2018-01-22T09:55:00Z</dcterms:modified>
  <cp:version/>
</cp:coreProperties>
</file>