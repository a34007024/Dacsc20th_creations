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CE6E1D" w:rsidRDefault="00CE6E1D" w:rsidP="00CE6E1D">
      <w:pPr>
        <w:pStyle w:val="a5"/>
        <w:jc w:val="center"/>
        <w:rPr>
          <w:sz w:val="72"/>
          <w:szCs w:val="144"/>
        </w:rPr>
      </w:pPr>
      <w:r w:rsidRPr="00CE6E1D">
        <w:rPr>
          <w:rFonts w:ascii="微軟正黑體" w:eastAsia="微軟正黑體" w:hAnsi="微軟正黑體" w:cs="微軟正黑體" w:hint="eastAsia"/>
          <w:sz w:val="72"/>
          <w:szCs w:val="144"/>
          <w:lang w:eastAsia="zh-TW"/>
        </w:rPr>
        <w:t>咻蹦咻咻咻</w:t>
      </w:r>
    </w:p>
    <w:p w:rsidR="00CE6E1D" w:rsidRDefault="00CE6E1D" w:rsidP="00CE6E1D">
      <w:pPr>
        <w:rPr>
          <w:rFonts w:ascii="微軟正黑體" w:eastAsia="微軟正黑體" w:hAnsi="微軟正黑體" w:cs="微軟正黑體"/>
          <w:sz w:val="48"/>
          <w:szCs w:val="48"/>
          <w:lang w:eastAsia="zh-TW"/>
        </w:rPr>
      </w:pP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簡介：</w:t>
      </w:r>
    </w:p>
    <w:p w:rsidR="00CE6E1D" w:rsidRDefault="00CE6E1D" w:rsidP="00CE6E1D">
      <w:pPr>
        <w:rPr>
          <w:rFonts w:ascii="微軟正黑體" w:eastAsia="微軟正黑體" w:hAnsi="微軟正黑體" w:cs="微軟正黑體"/>
          <w:sz w:val="48"/>
          <w:szCs w:val="48"/>
          <w:lang w:eastAsia="zh-TW"/>
        </w:rPr>
      </w:pPr>
      <w:r w:rsidRPr="00CE6E1D"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從咻蹦體內發射出子彈</w:t>
      </w: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，以射擊宇宙暗物質</w:t>
      </w:r>
    </w:p>
    <w:p w:rsidR="00CE6E1D" w:rsidRDefault="00CE6E1D" w:rsidP="00CE6E1D">
      <w:pPr>
        <w:rPr>
          <w:rFonts w:ascii="微軟正黑體" w:eastAsia="微軟正黑體" w:hAnsi="微軟正黑體" w:cs="微軟正黑體"/>
          <w:sz w:val="48"/>
          <w:szCs w:val="48"/>
          <w:lang w:eastAsia="zh-TW"/>
        </w:rPr>
      </w:pP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玩法：</w:t>
      </w:r>
    </w:p>
    <w:p w:rsidR="00732D47" w:rsidRDefault="00732D47" w:rsidP="00CE6E1D">
      <w:pPr>
        <w:rPr>
          <w:rFonts w:ascii="微軟正黑體" w:eastAsia="微軟正黑體" w:hAnsi="微軟正黑體" w:cs="微軟正黑體"/>
          <w:sz w:val="48"/>
          <w:szCs w:val="48"/>
          <w:lang w:eastAsia="zh-TW"/>
        </w:rPr>
      </w:pP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鍵盤A、D</w:t>
      </w:r>
      <w:r w:rsidR="00CE6E1D"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左右移動，</w:t>
      </w:r>
    </w:p>
    <w:p w:rsidR="00CE6E1D" w:rsidRDefault="00CE6E1D" w:rsidP="00CE6E1D">
      <w:pPr>
        <w:rPr>
          <w:rFonts w:ascii="微軟正黑體" w:eastAsia="微軟正黑體" w:hAnsi="微軟正黑體" w:cs="微軟正黑體"/>
          <w:sz w:val="48"/>
          <w:szCs w:val="48"/>
          <w:lang w:eastAsia="zh-TW"/>
        </w:rPr>
      </w:pP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使自身不會被暗物質</w:t>
      </w:r>
      <w:r w:rsidR="00732D47"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攻擊</w:t>
      </w:r>
    </w:p>
    <w:p w:rsidR="00CE6E1D" w:rsidRPr="00CE6E1D" w:rsidRDefault="00732D47" w:rsidP="00CE6E1D">
      <w:pP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</w:pPr>
      <w:r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滑鼠左</w:t>
      </w:r>
      <w:r w:rsidR="00CE6E1D">
        <w:rPr>
          <w:rFonts w:ascii="微軟正黑體" w:eastAsia="微軟正黑體" w:hAnsi="微軟正黑體" w:cs="微軟正黑體" w:hint="eastAsia"/>
          <w:sz w:val="48"/>
          <w:szCs w:val="48"/>
          <w:lang w:eastAsia="zh-TW"/>
        </w:rPr>
        <w:t>鍵 發射子彈</w:t>
      </w:r>
      <w:bookmarkStart w:id="0" w:name="_GoBack"/>
      <w:bookmarkEnd w:id="0"/>
    </w:p>
    <w:sectPr w:rsidR="00CE6E1D" w:rsidRPr="00CE6E1D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50E" w:rsidRDefault="00E9750E">
      <w:pPr>
        <w:spacing w:after="0"/>
      </w:pPr>
      <w:r>
        <w:separator/>
      </w:r>
    </w:p>
  </w:endnote>
  <w:endnote w:type="continuationSeparator" w:id="0">
    <w:p w:rsidR="00E9750E" w:rsidRDefault="00E975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aa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 \* MERGEFORMAT </w:instrText>
    </w:r>
    <w:r>
      <w:rPr>
        <w:lang w:val="zh-TW" w:eastAsia="zh-TW" w:bidi="zh-TW"/>
      </w:rPr>
      <w:fldChar w:fldCharType="separate"/>
    </w:r>
    <w:r w:rsidR="004E3CF6">
      <w:rPr>
        <w:noProof/>
        <w:lang w:val="zh-TW" w:eastAsia="zh-TW" w:bidi="zh-TW"/>
      </w:rPr>
      <w:t>2</w:t>
    </w:r>
    <w:r>
      <w:rPr>
        <w:noProof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50E" w:rsidRDefault="00E9750E">
      <w:pPr>
        <w:spacing w:after="0"/>
      </w:pPr>
      <w:r>
        <w:separator/>
      </w:r>
    </w:p>
  </w:footnote>
  <w:footnote w:type="continuationSeparator" w:id="0">
    <w:p w:rsidR="00E9750E" w:rsidRDefault="00E975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1D"/>
    <w:rsid w:val="000A4F59"/>
    <w:rsid w:val="00141A4C"/>
    <w:rsid w:val="001B29CF"/>
    <w:rsid w:val="002239E2"/>
    <w:rsid w:val="0028220F"/>
    <w:rsid w:val="00334C61"/>
    <w:rsid w:val="00356C14"/>
    <w:rsid w:val="004E3CF6"/>
    <w:rsid w:val="00617B26"/>
    <w:rsid w:val="006270A9"/>
    <w:rsid w:val="00675956"/>
    <w:rsid w:val="00681034"/>
    <w:rsid w:val="00732D47"/>
    <w:rsid w:val="00797ECF"/>
    <w:rsid w:val="007D0408"/>
    <w:rsid w:val="00816216"/>
    <w:rsid w:val="0087734B"/>
    <w:rsid w:val="00885B82"/>
    <w:rsid w:val="009D5933"/>
    <w:rsid w:val="00BD768D"/>
    <w:rsid w:val="00C61F8E"/>
    <w:rsid w:val="00CD2875"/>
    <w:rsid w:val="00CE6E1D"/>
    <w:rsid w:val="00E83E4B"/>
    <w:rsid w:val="00E9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7E218"/>
  <w15:chartTrackingRefBased/>
  <w15:docId w15:val="{F2DAD928-F4D5-471E-AB3D-39348940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標題 字元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頁首 字元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頁尾 字元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標題 1 字元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標題 2 字元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鮮明引文 字元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本文 3 字元"/>
    <w:basedOn w:val="a2"/>
    <w:link w:val="3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本文縮排 3 字元"/>
    <w:basedOn w:val="a2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標題 8 字元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註解方塊文字 字元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註解文字 字元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28220F"/>
    <w:rPr>
      <w:szCs w:val="20"/>
    </w:rPr>
  </w:style>
  <w:style w:type="paragraph" w:styleId="aff0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28220F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3653;&#27511;&#34920;%20(&#24425;&#33394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E66D1-D549-44E8-A2DF-E3B40701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履歷表 (彩色).dotx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PCRoom</dc:creator>
  <cp:keywords/>
  <cp:lastModifiedBy>PCRoom</cp:lastModifiedBy>
  <cp:revision>4</cp:revision>
  <dcterms:created xsi:type="dcterms:W3CDTF">2018-02-22T09:12:00Z</dcterms:created>
  <dcterms:modified xsi:type="dcterms:W3CDTF">2018-02-22T09:26:00Z</dcterms:modified>
  <cp:version/>
</cp:coreProperties>
</file>